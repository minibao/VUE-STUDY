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  <w:shd w:val="clear" w:fill="FFFFFF"/>
        </w:rPr>
        <w:t>Vue.js 源码构建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Vue.js 源码构建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Vue.js 源码是基于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"https://github.com/rollup/rollup" \t "https://coding.imooc.com/lesson/_blank"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t>Rollup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构建的，它的构建相关配置都在 scripts 目录下。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构建脚本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通常一个基于 NPM 托管的项目都会有一个 package.json 文件，它是对项目的描述文件，它的内容实际上是一个标准的 JSON 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我们通常会配置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script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字段作为 NPM 的执行脚本，Vue.js 源码构建的脚本如下：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"script":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"build": "node scripts/build.js",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"build:ssr": "npm run build -- web-runtime-cjs,web-server-renderer",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"build:weex": "npm run build --weex"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这里总共有 3 条命令，作用都是构建 Vue.js，后面 2 条是在第一条命令的基础上，添加一些环境参数。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当在命令行运行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npm run build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的时候，实际上就会执行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node scripts/build.js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，接下来我们来看看它实际是怎么构建的。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构建过程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我们对于构建过程分析是基于源码的，先打开构建的入口 JS 文件，在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scripts/build.js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let builds = require('./config').getAllBuilds()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filter builds via command line arg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if (process.argv[2])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const filters = process.argv[2].split(',')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builds = builds.filter(b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filters.some(f =&gt; b.output.file.indexOf(f) &gt; -1 || b._name.indexOf(f) &gt; -1)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filter out weex builds by default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builds = builds.filter(b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b.output.file.indexOf('weex') === -1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build(builds)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这段代码逻辑非常简单，先从配置文件读取配置，再通过命令行参数对构建配置做过滤，这样就可以构建出不同用途的 Vue.js 了。接下来我们看一下配置文件，在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scripts/config.js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const builds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Runtime only (CommonJS). Used by bundlers e.g. Webpack &amp; Browserify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'web-runtime-cjs':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entry: resolve('web/entry-runtime.js'),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dest: resolve('dist/vue.runtime.common.js'),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format: 'cjs',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banner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Runtime+compiler CommonJS build (CommonJS)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'web-full-cjs':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entry: resolve('web/entry-runtime-with-compiler.js'),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dest: resolve('dist/vue.common.js'),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format: 'cjs',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alias: { he: './entity-decoder'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banner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Runtime only (ES Modules). Used by bundlers that support ES Modules,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e.g. Rollup &amp; Webpack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'web-runtime-esm':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entry: resolve('web/entry-runtime.js'),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dest: resolve('dist/vue.runtime.esm.js'),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format: 'es',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banner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Runtime+compiler CommonJS build (ES Modules)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'web-full-esm':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entry: resolve('web/entry-runtime-with-compiler.js'),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dest: resolve('dist/vue.esm.js'),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format: 'es',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alias: { he: './entity-decoder'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banner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runtime-only build (Browser)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'web-runtime-dev':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entry: resolve('web/entry-runtime.js'),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dest: resolve('dist/vue.runtime.js'),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format: 'umd',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env: 'development',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banner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runtime-only production build (Browser)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'web-runtime-prod':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entry: resolve('web/entry-runtime.js'),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dest: resolve('dist/vue.runtime.min.js'),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format: 'umd',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env: 'production',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banner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Runtime+compiler development build (Browser)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'web-full-dev':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entry: resolve('web/entry-runtime-with-compiler.js'),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dest: resolve('dist/vue.js'),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format: 'umd',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env: 'development',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alias: { he: './entity-decoder'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banner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Runtime+compiler production build  (Browser)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'web-full-prod':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entry: resolve('web/entry-runtime-with-compiler.js'),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dest: resolve('dist/vue.min.js'),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format: 'umd',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env: 'production',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alias: { he: './entity-decoder'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banner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这里列举了一些 Vue.js 构建的配置，关于还有一些服务端渲染 webpack 插件以及 weex 的打包配置就不列举了。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对于单个配置，它是遵循 Rollup 的构建规则的。其中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entry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属性表示构建的入口 JS 文件地址，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dest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属性表示构建后的 JS 文件地址。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format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属性表示构建的格式，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表示构建出来的文件遵循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"http://wiki.commonjs.org/wiki/Modules/1.1" \t "https://coding.imooc.com/lesson/_blank"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t>CommonJS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规范，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es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表示构建出来的文件遵循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"http://exploringjs.com/es6/ch_modules.html" \t "https://coding.imooc.com/lesson/_blank"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t>ES Module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规范。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umd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表示构建出来的文件遵循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"https://github.com/umdjs/umd" \t "https://coding.imooc.com/lesson/_blank"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t>UMD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规范。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以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web-runtime-cjs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配置为例，它的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entry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是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resolve('web/entry-runtime.js')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，先来看一下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resolve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函数的定义。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源码目录：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scripts/config.js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const aliases = require('./alias')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const resolve = p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const base = p.split('/')[0]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(aliases[base])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path.resolve(aliases[base], p.slice(base.length + 1))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path.resolve(__dirname, '../', 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这里的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resolve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函数实现非常简单，它先把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resolve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函数传入的参数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p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/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做了分割成数组，然后取数组第一个元素设置为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base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。在我们这个例子中，参数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p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是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web/entry-runtime.js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，那么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base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则为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web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base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并不是实际的路径，它的真实路径借助了别名的配置，我们来看一下别名配置的代码，在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scripts/alias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const path = require('path')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module.exports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vue: path.resolve(__dirname, '../src/platforms/web/entry-runtime-with-compiler'),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compiler: path.resolve(__dirname, '../src/compiler'),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core: path.resolve(__dirname, '../src/core'),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shared: path.resolve(__dirname, '../src/shared'),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web: path.resolve(__dirname, '../src/platforms/web'),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weex: path.resolve(__dirname, '../src/platforms/weex'),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server: path.resolve(__dirname, '../src/server'),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entries: path.resolve(__dirname, '../src/entries'),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sfc: path.resolve(__dirname, '../src/sfc')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很显然，这里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web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对应的真实的路径是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path.resolve(__dirname, '../src/platforms/web')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，这个路径就找到了 Vue.js 源码的 web 目录。然后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resolve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path.resolve(aliases[base], p.slice(base.length + 1))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找到了最终路径，它就是 Vue.js 源码 web 目录下的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entry-runtime.js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。因此，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web-runtime-cjs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配置对应的入口文件就找到了。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它经过 Rollup 的构建打包后，最终会在 dist 目录下生成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vue.runtime.common.js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Runtime Only VS Runtime+Compiler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通常我们利用 vue-cli 去初始化我们的 Vue.js 项目的时候会询问我们用 Runtime Only 版本的还是 Runtime+Compiler 版本。下面我们来对比这两个版本。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Runtime Only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我们在使用 Runtime Only 版本的 Vue.js 的时候，通常需要借助如 webpack 的 vue-loader 工具把 .vue 文件编译成 JavaScript，因为是在编译阶段做的，所以它只包含运行时的 Vue.js 代码，因此代码体积也会更轻量。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Runtime+Compiler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我们如果没有对代码做预编译，但又使用了 Vue 的 template 属性并传入一个字符串，则需要在客户端编译模板，如下所示：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需要编译器的版本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new Vue({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template: '&lt;div&gt;{{ hi }}&lt;/div&gt;'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这种情况不需要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new Vue({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render (h)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h('div', this.hi)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因为在 Vue.js 2.0 中，最终渲染都是通过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函数，如果写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template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属性，则需要编译成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函数，那么这个编译过程会发生运行时，所以需要带有编译器的版本。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很显然，这个编译过程对性能会有一定损耗，所以通常我们更推荐使用 Runtime-Only 的 Vue.js。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通过这一节的分析，我们可以了解到 Vue.js 的构建打包过程，也知道了不同作用和功能的 Vue.js 它们对应的入口以及最终编译生成的 JS 文件。尽管在实际开发过程中我们会用 Runtime Only 版本开发比较多，但为了分析 Vue 的编译过程，我们这门课重点分析的源码是 Runtime+Compiler 的 Vue.js。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请仔细阅读本文档，为下面学习视频内容做准备。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D197"/>
    <w:multiLevelType w:val="multilevel"/>
    <w:tmpl w:val="00DAD1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5F4761C"/>
    <w:multiLevelType w:val="multilevel"/>
    <w:tmpl w:val="35F476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20891"/>
    <w:rsid w:val="043131C8"/>
    <w:rsid w:val="6862089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2018-06-07T07:35:00Z</dcterms:created>
  <dc:creator>sam_zq</dc:creator>
  <cp:lastModifiedBy>sam_zq</cp:lastModifiedBy>
  <dcterms:modified xsi:type="dcterms:W3CDTF">2018-06-07T07:37:17Z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